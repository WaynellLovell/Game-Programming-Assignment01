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87EE1" w:rsidP="00D87E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Waynell_17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71163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Dog catching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15767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76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bookmarkStart w:id="0" w:name="_GoBack"/>
                <w:bookmarkEnd w:id="0"/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15767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711630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Waynell Lovell</w:t>
                </w:r>
              </w:p>
            </w:tc>
          </w:tr>
        </w:tbl>
        <w:p w:rsidR="003E1D56" w:rsidRDefault="00E56411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3989921" wp14:editId="60375044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-5580380</wp:posOffset>
                    </wp:positionV>
                    <wp:extent cx="2353310" cy="160972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609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E56411" w:rsidP="003E1D56">
                                <w:pPr>
                                  <w:jc w:val="center"/>
                                </w:pPr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7" type="#_x0000_t75" style="width:170.25pt;height:117pt">
                                      <v:imagedata r:id="rId12" o:title="logo"/>
                                    </v:shape>
                                  </w:pict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899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pt;margin-top:-439.4pt;width:185.3pt;height:126.75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">
                    <v:textbox>
                      <w:txbxContent>
                        <w:p w:rsidR="003E1D56" w:rsidRDefault="00E56411" w:rsidP="003E1D56">
                          <w:pPr>
                            <w:jc w:val="center"/>
                          </w:pPr>
                          <w:r>
                            <w:pict>
                              <v:shape id="_x0000_i1027" type="#_x0000_t75" style="width:170.25pt;height:117pt">
                                <v:imagedata r:id="rId12" o:title="logo"/>
                              </v:shape>
                            </w:pict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711630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 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15767B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86D09" w:rsidRDefault="00711630" w:rsidP="00711630">
      <w:pPr>
        <w:rPr>
          <w:sz w:val="24"/>
          <w:szCs w:val="24"/>
        </w:rPr>
      </w:pPr>
      <w:r>
        <w:rPr>
          <w:sz w:val="24"/>
          <w:szCs w:val="24"/>
        </w:rPr>
        <w:t>Github Link:</w:t>
      </w:r>
      <w:r w:rsidRPr="00711630">
        <w:t xml:space="preserve"> </w:t>
      </w:r>
      <w:r>
        <w:rPr>
          <w:sz w:val="24"/>
          <w:szCs w:val="24"/>
        </w:rPr>
        <w:t>www.</w:t>
      </w:r>
      <w:r w:rsidRPr="00711630">
        <w:rPr>
          <w:sz w:val="24"/>
          <w:szCs w:val="24"/>
        </w:rPr>
        <w:t>github.com/WaynellLovell/COMP305-Assignment01.git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8C6B2D" w:rsidRDefault="00711630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Dog Catcher is a simple move and catch game. The player’s dog is limited to the screen. The background is a simple back yard. The player must catch things that are interested to dogs and avoid things that are not interested to dogs.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71163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is top-down.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71163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uses arrow keys.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71163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Moving becomes harder the more points the player accumulate.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711630" w:rsidRDefault="00711630" w:rsidP="00711630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players avatar is a Dog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711630" w:rsidRDefault="00711630" w:rsidP="0071163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Cat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711630" w:rsidRDefault="009F6693" w:rsidP="007116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Default="00711630" w:rsidP="0015767B">
      <w:pPr>
        <w:pStyle w:val="ListParagraph"/>
        <w:rPr>
          <w:sz w:val="24"/>
          <w:szCs w:val="24"/>
        </w:rPr>
      </w:pPr>
      <w:r w:rsidRPr="00711630">
        <w:rPr>
          <w:sz w:val="24"/>
          <w:szCs w:val="24"/>
        </w:rPr>
        <w:t>When the player gets good drops.</w:t>
      </w:r>
    </w:p>
    <w:p w:rsidR="0015767B" w:rsidRPr="0015767B" w:rsidRDefault="0015767B" w:rsidP="0015767B">
      <w:pPr>
        <w:pStyle w:val="ListParagraph"/>
        <w:rPr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2E5BB6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Most struggling thing was figuring this stuff out.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8D4" w:rsidRDefault="00E478D4" w:rsidP="00C152DC">
      <w:pPr>
        <w:spacing w:after="0" w:line="240" w:lineRule="auto"/>
      </w:pPr>
      <w:r>
        <w:separator/>
      </w:r>
    </w:p>
  </w:endnote>
  <w:endnote w:type="continuationSeparator" w:id="0">
    <w:p w:rsidR="00E478D4" w:rsidRDefault="00E478D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87EE1" w:rsidRPr="00D87EE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E478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87EE1" w:rsidRPr="00D87EE1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8D4" w:rsidRDefault="00E478D4" w:rsidP="00C152DC">
      <w:pPr>
        <w:spacing w:after="0" w:line="240" w:lineRule="auto"/>
      </w:pPr>
      <w:r>
        <w:separator/>
      </w:r>
    </w:p>
  </w:footnote>
  <w:footnote w:type="continuationSeparator" w:id="0">
    <w:p w:rsidR="00E478D4" w:rsidRDefault="00E478D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11630">
                <w:rPr>
                  <w:b/>
                  <w:bCs/>
                  <w:caps/>
                  <w:sz w:val="24"/>
                  <w:szCs w:val="24"/>
                </w:rPr>
                <w:t>Dog catching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11630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1163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 w:rsidP="00711630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11630">
                <w:rPr>
                  <w:b/>
                  <w:bCs/>
                  <w:caps/>
                  <w:sz w:val="24"/>
                  <w:szCs w:val="24"/>
                </w:rPr>
                <w:t>Dog catching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15767B"/>
    <w:rsid w:val="002E5BB6"/>
    <w:rsid w:val="003E1D34"/>
    <w:rsid w:val="003E1D56"/>
    <w:rsid w:val="00420F46"/>
    <w:rsid w:val="004914F7"/>
    <w:rsid w:val="0052734F"/>
    <w:rsid w:val="005C2F0F"/>
    <w:rsid w:val="00686D09"/>
    <w:rsid w:val="00691022"/>
    <w:rsid w:val="00711630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D87EE1"/>
    <w:rsid w:val="00E478D4"/>
    <w:rsid w:val="00E56411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496C8"/>
  <w15:docId w15:val="{5F631003-A493-474F-A366-1D4A31CF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351B7B2-9371-4178-AB19-5330A9C4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57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Waynell_17 Games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 catching game</dc:title>
  <dc:subject>Assignment 1]</dc:subject>
  <dc:creator>[Type Author’s Name Here]</dc:creator>
  <cp:lastModifiedBy>Waynell Lovell</cp:lastModifiedBy>
  <cp:revision>10</cp:revision>
  <dcterms:created xsi:type="dcterms:W3CDTF">2011-07-15T01:03:00Z</dcterms:created>
  <dcterms:modified xsi:type="dcterms:W3CDTF">2016-09-24T18:05:00Z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